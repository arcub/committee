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4D0" w:rsidRDefault="000444D0" w:rsidP="000444D0">
      <w:r>
        <w:t xml:space="preserve">Aberystwyth Robotics club is an outreach engagement project in association with Aberystwyth University. The robotics club is open to boys and </w:t>
      </w:r>
      <w:proofErr w:type="gramStart"/>
      <w:r>
        <w:t>girls aged 11 to 18 year olds and runs</w:t>
      </w:r>
      <w:proofErr w:type="gramEnd"/>
      <w:r>
        <w:t xml:space="preserve"> on a weekly basis from October to July, and is now in its 3rd year of operation.</w:t>
      </w:r>
    </w:p>
    <w:p w:rsidR="000444D0" w:rsidRDefault="000444D0" w:rsidP="000444D0"/>
    <w:p w:rsidR="000444D0" w:rsidRDefault="000444D0" w:rsidP="000444D0">
      <w:r>
        <w:t>We currently have a beginners group and an advanced group of pupils from both secondary schools and we also support numerous home learning groups during this time.</w:t>
      </w:r>
    </w:p>
    <w:p w:rsidR="000444D0" w:rsidRDefault="000444D0" w:rsidP="000444D0"/>
    <w:p w:rsidR="000444D0" w:rsidRDefault="000444D0" w:rsidP="000444D0">
      <w:r>
        <w:t xml:space="preserve">The club is an afterschool </w:t>
      </w:r>
      <w:proofErr w:type="gramStart"/>
      <w:r>
        <w:t>club  run</w:t>
      </w:r>
      <w:proofErr w:type="gramEnd"/>
      <w:r>
        <w:t xml:space="preserve"> every Wednesday from 3.30pm to 5.30 pm and the activities are an introduction to robotics and technology. The </w:t>
      </w:r>
      <w:proofErr w:type="gramStart"/>
      <w:r>
        <w:t>beginners follow a curriculum based course developed by us and teaches</w:t>
      </w:r>
      <w:proofErr w:type="gramEnd"/>
      <w:r>
        <w:t xml:space="preserve"> the children skills such as soldering, robotic building and programming that they can use during the build of their own personal projects. The advanced group all work on their own individual projects and have enough skills to develop projects that will support disabled users and environmental monitoring. So its aims are to introduce schoolchildren to an subject based at a University that teaches them  a technology and skills that are not available in a school/classroom, these skills are then developed so that they can partake in the annual competitions and challenges at Christmas and Easter. Many of the projects are also shown to the members of the public at annual events such as science week, this year 1600 children visited the exhibition over the 3 day period, and the club will be shortly taking part in the annual </w:t>
      </w:r>
      <w:proofErr w:type="spellStart"/>
      <w:r>
        <w:t>Beachlab</w:t>
      </w:r>
      <w:proofErr w:type="spellEnd"/>
      <w:r>
        <w:t xml:space="preserve"> event, where all the robots under development will be on show alongside cutting edge research robots and entertainment robots.</w:t>
      </w:r>
    </w:p>
    <w:p w:rsidR="000444D0" w:rsidRDefault="000444D0" w:rsidP="000444D0"/>
    <w:p w:rsidR="000444D0" w:rsidRDefault="000444D0" w:rsidP="000444D0">
      <w:r>
        <w:t xml:space="preserve">The geographical area that we cover are of a 50 miles radius from </w:t>
      </w:r>
      <w:proofErr w:type="spellStart"/>
      <w:r>
        <w:t>Lampeter</w:t>
      </w:r>
      <w:proofErr w:type="spellEnd"/>
      <w:r>
        <w:t xml:space="preserve">, </w:t>
      </w:r>
      <w:proofErr w:type="spellStart"/>
      <w:r>
        <w:t>Llandysul</w:t>
      </w:r>
      <w:proofErr w:type="spellEnd"/>
      <w:r>
        <w:t xml:space="preserve">, </w:t>
      </w:r>
      <w:proofErr w:type="spellStart"/>
      <w:r>
        <w:t>Llangranog</w:t>
      </w:r>
      <w:proofErr w:type="spellEnd"/>
      <w:r>
        <w:t xml:space="preserve">, Aberystwyth, </w:t>
      </w:r>
      <w:proofErr w:type="spellStart"/>
      <w:r>
        <w:t>Talabont</w:t>
      </w:r>
      <w:proofErr w:type="spellEnd"/>
      <w:r>
        <w:t xml:space="preserve">, to </w:t>
      </w:r>
      <w:proofErr w:type="spellStart"/>
      <w:r>
        <w:t>Machynlleth</w:t>
      </w:r>
      <w:proofErr w:type="spellEnd"/>
      <w:r>
        <w:t>, and the support we receive from the students is complimentary as attendance is 100%</w:t>
      </w:r>
    </w:p>
    <w:p w:rsidR="000444D0" w:rsidRDefault="000444D0" w:rsidP="000444D0"/>
    <w:p w:rsidR="000444D0" w:rsidRDefault="000444D0" w:rsidP="000444D0">
      <w:r>
        <w:t xml:space="preserve">Within the club </w:t>
      </w:r>
      <w:proofErr w:type="spellStart"/>
      <w:r>
        <w:t>i</w:t>
      </w:r>
      <w:proofErr w:type="spellEnd"/>
      <w:r>
        <w:t xml:space="preserve"> co-ordinate a fantastic team comprising of 2 female academic staff, support for fabrication from Technical staff, the Institutes outreach officer and 10 student Ambassadors boys as well as girls and this will increase in September with the addition of a new beginners section and a dedicated Undergraduate robotics club.</w:t>
      </w:r>
    </w:p>
    <w:p w:rsidR="000444D0" w:rsidRDefault="000444D0" w:rsidP="000444D0"/>
    <w:p w:rsidR="000444D0" w:rsidRDefault="000444D0" w:rsidP="000444D0">
      <w:r>
        <w:t xml:space="preserve">The Robotics club has also been </w:t>
      </w:r>
      <w:proofErr w:type="spellStart"/>
      <w:r>
        <w:t>pro active</w:t>
      </w:r>
      <w:proofErr w:type="spellEnd"/>
      <w:r>
        <w:t xml:space="preserve"> in providing courses as </w:t>
      </w:r>
      <w:proofErr w:type="gramStart"/>
      <w:r>
        <w:t>part  of</w:t>
      </w:r>
      <w:proofErr w:type="gramEnd"/>
      <w:r>
        <w:t xml:space="preserve"> the development plan for the refurbishment of Old College in  Aberystwyth, these courses have provided computing skills/ building and  creativity for schoolchildren and family groups.</w:t>
      </w:r>
    </w:p>
    <w:p w:rsidR="000444D0" w:rsidRDefault="000444D0" w:rsidP="000444D0"/>
    <w:p w:rsidR="000444D0" w:rsidRDefault="000444D0" w:rsidP="000444D0">
      <w:r>
        <w:t xml:space="preserve">The club is recognized and supported by Aberystwyth University, with direct support from our Principle and Pro-VC's, and supported by the Institute, Registered as STEM Wales Hub and National award winner for the best use of student ambassadors in a STEM club. The club also has measurable </w:t>
      </w:r>
      <w:r>
        <w:lastRenderedPageBreak/>
        <w:t>goals with two of its club members now studying Computer science here at the University with other members studying at College Ceredigion with the opportunity of further studies here at the University in the future.</w:t>
      </w:r>
    </w:p>
    <w:p w:rsidR="00C03845" w:rsidRDefault="00C03845">
      <w:bookmarkStart w:id="0" w:name="_GoBack"/>
      <w:bookmarkEnd w:id="0"/>
    </w:p>
    <w:sectPr w:rsidR="00C03845" w:rsidSect="00C03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4D0"/>
    <w:rsid w:val="000444D0"/>
    <w:rsid w:val="00C038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A999151E</Template>
  <TotalTime>0</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David Fearn</dc:creator>
  <cp:lastModifiedBy>Stephen David Fearn</cp:lastModifiedBy>
  <cp:revision>1</cp:revision>
  <dcterms:created xsi:type="dcterms:W3CDTF">2017-06-14T14:10:00Z</dcterms:created>
  <dcterms:modified xsi:type="dcterms:W3CDTF">2017-06-14T14:10:00Z</dcterms:modified>
</cp:coreProperties>
</file>